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6880"/>
      </w:tblGrid>
      <w:tr w:rsidR="00312169" w:rsidRPr="00312169" w14:paraId="112C61DD" w14:textId="77777777" w:rsidTr="00312169">
        <w:trPr>
          <w:trHeight w:val="300"/>
        </w:trPr>
        <w:tc>
          <w:tcPr>
            <w:tcW w:w="0" w:type="auto"/>
            <w:noWrap/>
            <w:hideMark/>
          </w:tcPr>
          <w:p w14:paraId="541E7397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2F455075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312169" w:rsidRPr="00312169" w14:paraId="6E534AC8" w14:textId="77777777" w:rsidTr="00312169">
        <w:trPr>
          <w:trHeight w:val="940"/>
        </w:trPr>
        <w:tc>
          <w:tcPr>
            <w:tcW w:w="0" w:type="auto"/>
            <w:noWrap/>
            <w:hideMark/>
          </w:tcPr>
          <w:p w14:paraId="6EB30817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HY-EA-Glut-GABA</w:t>
            </w:r>
          </w:p>
        </w:tc>
        <w:tc>
          <w:tcPr>
            <w:tcW w:w="0" w:type="auto"/>
            <w:hideMark/>
          </w:tcPr>
          <w:p w14:paraId="654A4C05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Glutamatergic and GABAergic neurons in hypothalamus and extended amygdala, also including all non-pallium glutamatergic neurons in cerebral nuclei (1404 clusters)</w:t>
            </w:r>
          </w:p>
        </w:tc>
      </w:tr>
      <w:tr w:rsidR="00312169" w:rsidRPr="00312169" w14:paraId="3B40E110" w14:textId="77777777" w:rsidTr="00312169">
        <w:trPr>
          <w:trHeight w:val="300"/>
        </w:trPr>
        <w:tc>
          <w:tcPr>
            <w:tcW w:w="0" w:type="auto"/>
            <w:noWrap/>
            <w:hideMark/>
          </w:tcPr>
          <w:p w14:paraId="0C68DB3D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MB-HB-CB-GABA</w:t>
            </w:r>
          </w:p>
        </w:tc>
        <w:tc>
          <w:tcPr>
            <w:tcW w:w="0" w:type="auto"/>
            <w:noWrap/>
            <w:hideMark/>
          </w:tcPr>
          <w:p w14:paraId="2DAF5AF3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GABAergic neurons in midbrain, hindbrain, and cerebellum (1040 clusters)</w:t>
            </w:r>
          </w:p>
        </w:tc>
      </w:tr>
      <w:tr w:rsidR="00312169" w:rsidRPr="00312169" w14:paraId="62AF7135" w14:textId="77777777" w:rsidTr="00312169">
        <w:trPr>
          <w:trHeight w:val="640"/>
        </w:trPr>
        <w:tc>
          <w:tcPr>
            <w:tcW w:w="0" w:type="auto"/>
            <w:noWrap/>
            <w:hideMark/>
          </w:tcPr>
          <w:p w14:paraId="4306F2E9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MB-HB-Glut-Sero-Dopa</w:t>
            </w:r>
          </w:p>
        </w:tc>
        <w:tc>
          <w:tcPr>
            <w:tcW w:w="0" w:type="auto"/>
            <w:hideMark/>
          </w:tcPr>
          <w:p w14:paraId="7CA1B526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Glutamatergic, serotonergic and dopaminergic neurons in midbrain and hindbrain (1431 clusters)</w:t>
            </w:r>
          </w:p>
        </w:tc>
      </w:tr>
      <w:tr w:rsidR="00312169" w:rsidRPr="00312169" w14:paraId="5738EFAA" w14:textId="77777777" w:rsidTr="00312169">
        <w:trPr>
          <w:trHeight w:val="640"/>
        </w:trPr>
        <w:tc>
          <w:tcPr>
            <w:tcW w:w="0" w:type="auto"/>
            <w:noWrap/>
            <w:hideMark/>
          </w:tcPr>
          <w:p w14:paraId="7F96E893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NN-IMN-GC</w:t>
            </w:r>
          </w:p>
        </w:tc>
        <w:tc>
          <w:tcPr>
            <w:tcW w:w="0" w:type="auto"/>
            <w:hideMark/>
          </w:tcPr>
          <w:p w14:paraId="5B6545F0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Non-neuronal cells, immature neurons, granule cells in dentate gyrus, </w:t>
            </w: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olfactory bulb and cerebellum, and neurons in pineal gland (248 clusters)</w:t>
            </w:r>
          </w:p>
        </w:tc>
      </w:tr>
      <w:tr w:rsidR="00312169" w:rsidRPr="00312169" w14:paraId="72E522A3" w14:textId="77777777" w:rsidTr="00312169">
        <w:trPr>
          <w:trHeight w:val="960"/>
        </w:trPr>
        <w:tc>
          <w:tcPr>
            <w:tcW w:w="0" w:type="auto"/>
            <w:noWrap/>
            <w:hideMark/>
          </w:tcPr>
          <w:p w14:paraId="3E4F20AE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Pallium-Glut</w:t>
            </w:r>
          </w:p>
        </w:tc>
        <w:tc>
          <w:tcPr>
            <w:tcW w:w="0" w:type="auto"/>
            <w:hideMark/>
          </w:tcPr>
          <w:p w14:paraId="7CA57778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Glutamatergic neurons from cerebral cortex (derived from the developmental pallium), including isocortex, hippocampal formation, olfactory areas, and cortical subplate (517 clusters)</w:t>
            </w:r>
          </w:p>
        </w:tc>
      </w:tr>
      <w:tr w:rsidR="00312169" w:rsidRPr="00312169" w14:paraId="6A6D46E9" w14:textId="77777777" w:rsidTr="00312169">
        <w:trPr>
          <w:trHeight w:val="960"/>
        </w:trPr>
        <w:tc>
          <w:tcPr>
            <w:tcW w:w="0" w:type="auto"/>
            <w:noWrap/>
            <w:hideMark/>
          </w:tcPr>
          <w:p w14:paraId="5B6EC492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Subpallium-GABA</w:t>
            </w:r>
          </w:p>
        </w:tc>
        <w:tc>
          <w:tcPr>
            <w:tcW w:w="0" w:type="auto"/>
            <w:hideMark/>
          </w:tcPr>
          <w:p w14:paraId="4377EA88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Telencephalic GABAergic neurons from cerebral cortex and cerebral nuclei, </w:t>
            </w: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as well as some from the hypothalamic preoptic area, which are derived from the developmental subpallium (1051 clusters)</w:t>
            </w:r>
          </w:p>
        </w:tc>
      </w:tr>
      <w:tr w:rsidR="00312169" w:rsidRPr="00312169" w14:paraId="5A8A0FFC" w14:textId="77777777" w:rsidTr="00312169">
        <w:trPr>
          <w:trHeight w:val="640"/>
        </w:trPr>
        <w:tc>
          <w:tcPr>
            <w:tcW w:w="0" w:type="auto"/>
            <w:noWrap/>
            <w:hideMark/>
          </w:tcPr>
          <w:p w14:paraId="7D463ADF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TH-EPI-Glut</w:t>
            </w:r>
          </w:p>
        </w:tc>
        <w:tc>
          <w:tcPr>
            <w:tcW w:w="0" w:type="auto"/>
            <w:hideMark/>
          </w:tcPr>
          <w:p w14:paraId="0A4D823D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Glutamatergic neurons from thalamus and epithalamus </w:t>
            </w: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(i.e., medial and lateral habenula) (148 clusters)</w:t>
            </w:r>
          </w:p>
        </w:tc>
      </w:tr>
      <w:tr w:rsidR="00312169" w:rsidRPr="00312169" w14:paraId="5D710765" w14:textId="77777777" w:rsidTr="00312169">
        <w:trPr>
          <w:trHeight w:val="300"/>
        </w:trPr>
        <w:tc>
          <w:tcPr>
            <w:tcW w:w="0" w:type="auto"/>
            <w:noWrap/>
            <w:hideMark/>
          </w:tcPr>
          <w:p w14:paraId="7D942EBA" w14:textId="77777777" w:rsidR="00312169" w:rsidRPr="00312169" w:rsidRDefault="00312169" w:rsidP="00312169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WholeBrain</w:t>
            </w:r>
          </w:p>
        </w:tc>
        <w:tc>
          <w:tcPr>
            <w:tcW w:w="0" w:type="auto"/>
            <w:noWrap/>
            <w:hideMark/>
          </w:tcPr>
          <w:p w14:paraId="38D1A343" w14:textId="77777777" w:rsidR="00312169" w:rsidRPr="00312169" w:rsidRDefault="00312169" w:rsidP="0031216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121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All cells in the whole mouse brain (5322 clusters)</w:t>
            </w:r>
          </w:p>
        </w:tc>
      </w:tr>
    </w:tbl>
    <w:p w14:paraId="0D9E76F0" w14:textId="5D171FF1" w:rsidR="001B21B3" w:rsidRPr="00312169" w:rsidRDefault="001B21B3" w:rsidP="00312169"/>
    <w:sectPr w:rsidR="001B21B3" w:rsidRPr="00312169" w:rsidSect="001B21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1"/>
    <w:rsid w:val="00005B97"/>
    <w:rsid w:val="0002600A"/>
    <w:rsid w:val="000318F2"/>
    <w:rsid w:val="0003232E"/>
    <w:rsid w:val="00053703"/>
    <w:rsid w:val="00062AC0"/>
    <w:rsid w:val="00065744"/>
    <w:rsid w:val="00070716"/>
    <w:rsid w:val="00073DA0"/>
    <w:rsid w:val="00074A29"/>
    <w:rsid w:val="000A324F"/>
    <w:rsid w:val="000B0B15"/>
    <w:rsid w:val="000B33C5"/>
    <w:rsid w:val="000D1C25"/>
    <w:rsid w:val="000D2876"/>
    <w:rsid w:val="000E02AE"/>
    <w:rsid w:val="000F0519"/>
    <w:rsid w:val="000F2ADB"/>
    <w:rsid w:val="000F3A52"/>
    <w:rsid w:val="001134A6"/>
    <w:rsid w:val="00133C59"/>
    <w:rsid w:val="0015272E"/>
    <w:rsid w:val="00156C29"/>
    <w:rsid w:val="00166FFC"/>
    <w:rsid w:val="00175904"/>
    <w:rsid w:val="00185DAE"/>
    <w:rsid w:val="001A12F5"/>
    <w:rsid w:val="001B21B3"/>
    <w:rsid w:val="001D6C1C"/>
    <w:rsid w:val="001F1209"/>
    <w:rsid w:val="001F7458"/>
    <w:rsid w:val="002061CC"/>
    <w:rsid w:val="00206B51"/>
    <w:rsid w:val="0022671B"/>
    <w:rsid w:val="0025465D"/>
    <w:rsid w:val="0027352D"/>
    <w:rsid w:val="0029260B"/>
    <w:rsid w:val="002B0B7F"/>
    <w:rsid w:val="002E14A3"/>
    <w:rsid w:val="002E2933"/>
    <w:rsid w:val="002F0615"/>
    <w:rsid w:val="00312169"/>
    <w:rsid w:val="00327393"/>
    <w:rsid w:val="003319E8"/>
    <w:rsid w:val="00376286"/>
    <w:rsid w:val="00390840"/>
    <w:rsid w:val="003927BC"/>
    <w:rsid w:val="00395138"/>
    <w:rsid w:val="003A67FE"/>
    <w:rsid w:val="003B6906"/>
    <w:rsid w:val="003E7479"/>
    <w:rsid w:val="003F0087"/>
    <w:rsid w:val="0042073C"/>
    <w:rsid w:val="00426DCE"/>
    <w:rsid w:val="00435DC7"/>
    <w:rsid w:val="00450F3A"/>
    <w:rsid w:val="0046267A"/>
    <w:rsid w:val="004651D5"/>
    <w:rsid w:val="0046553E"/>
    <w:rsid w:val="00470750"/>
    <w:rsid w:val="00482006"/>
    <w:rsid w:val="004A014D"/>
    <w:rsid w:val="004A74C9"/>
    <w:rsid w:val="004C442C"/>
    <w:rsid w:val="004E6475"/>
    <w:rsid w:val="004F21B4"/>
    <w:rsid w:val="004F37FC"/>
    <w:rsid w:val="00523062"/>
    <w:rsid w:val="00525591"/>
    <w:rsid w:val="005329DF"/>
    <w:rsid w:val="005415A2"/>
    <w:rsid w:val="00541F43"/>
    <w:rsid w:val="00547B53"/>
    <w:rsid w:val="0055212E"/>
    <w:rsid w:val="0055223D"/>
    <w:rsid w:val="00566A54"/>
    <w:rsid w:val="00595423"/>
    <w:rsid w:val="005A3427"/>
    <w:rsid w:val="005A4061"/>
    <w:rsid w:val="005B593C"/>
    <w:rsid w:val="005F681E"/>
    <w:rsid w:val="006254EF"/>
    <w:rsid w:val="0062600A"/>
    <w:rsid w:val="0065613E"/>
    <w:rsid w:val="00663190"/>
    <w:rsid w:val="00675546"/>
    <w:rsid w:val="00695541"/>
    <w:rsid w:val="006A6285"/>
    <w:rsid w:val="006B56A0"/>
    <w:rsid w:val="006C62E8"/>
    <w:rsid w:val="006D4D4B"/>
    <w:rsid w:val="006D5A2C"/>
    <w:rsid w:val="006E4B87"/>
    <w:rsid w:val="006F3A5F"/>
    <w:rsid w:val="007216FE"/>
    <w:rsid w:val="007338F9"/>
    <w:rsid w:val="007371E8"/>
    <w:rsid w:val="00744674"/>
    <w:rsid w:val="007527EA"/>
    <w:rsid w:val="00763FCD"/>
    <w:rsid w:val="007847A4"/>
    <w:rsid w:val="007A77B2"/>
    <w:rsid w:val="007A7BB9"/>
    <w:rsid w:val="007B08A4"/>
    <w:rsid w:val="007D5BEB"/>
    <w:rsid w:val="007E714F"/>
    <w:rsid w:val="00830E7F"/>
    <w:rsid w:val="008501D4"/>
    <w:rsid w:val="0086089C"/>
    <w:rsid w:val="00872DD6"/>
    <w:rsid w:val="00886C16"/>
    <w:rsid w:val="008B451A"/>
    <w:rsid w:val="008E2969"/>
    <w:rsid w:val="008F3D6A"/>
    <w:rsid w:val="008F480A"/>
    <w:rsid w:val="008F4C1E"/>
    <w:rsid w:val="008F7A16"/>
    <w:rsid w:val="0090409F"/>
    <w:rsid w:val="00924EA1"/>
    <w:rsid w:val="00941F4D"/>
    <w:rsid w:val="009477CB"/>
    <w:rsid w:val="00957039"/>
    <w:rsid w:val="00962F0B"/>
    <w:rsid w:val="00964580"/>
    <w:rsid w:val="0097495B"/>
    <w:rsid w:val="00981419"/>
    <w:rsid w:val="009A2E11"/>
    <w:rsid w:val="009A4D29"/>
    <w:rsid w:val="009C61F5"/>
    <w:rsid w:val="009D1BBD"/>
    <w:rsid w:val="009D6D8B"/>
    <w:rsid w:val="009D757C"/>
    <w:rsid w:val="009E02A4"/>
    <w:rsid w:val="009E126E"/>
    <w:rsid w:val="009E40A6"/>
    <w:rsid w:val="009E64B5"/>
    <w:rsid w:val="009F1C13"/>
    <w:rsid w:val="009F5362"/>
    <w:rsid w:val="00A25FFD"/>
    <w:rsid w:val="00A264C8"/>
    <w:rsid w:val="00A43D18"/>
    <w:rsid w:val="00A56D66"/>
    <w:rsid w:val="00A63C8E"/>
    <w:rsid w:val="00A655FA"/>
    <w:rsid w:val="00A66FC3"/>
    <w:rsid w:val="00A72604"/>
    <w:rsid w:val="00A93839"/>
    <w:rsid w:val="00A970D7"/>
    <w:rsid w:val="00A97990"/>
    <w:rsid w:val="00AD01B4"/>
    <w:rsid w:val="00AD456C"/>
    <w:rsid w:val="00AD5AF4"/>
    <w:rsid w:val="00AD63B5"/>
    <w:rsid w:val="00AF6647"/>
    <w:rsid w:val="00AF79E8"/>
    <w:rsid w:val="00AF7C96"/>
    <w:rsid w:val="00B00F3E"/>
    <w:rsid w:val="00B3472B"/>
    <w:rsid w:val="00B3490A"/>
    <w:rsid w:val="00B3644B"/>
    <w:rsid w:val="00B40F4E"/>
    <w:rsid w:val="00B67F58"/>
    <w:rsid w:val="00B74FFC"/>
    <w:rsid w:val="00BB3F9D"/>
    <w:rsid w:val="00BC2DF4"/>
    <w:rsid w:val="00BC3000"/>
    <w:rsid w:val="00BE3168"/>
    <w:rsid w:val="00C33891"/>
    <w:rsid w:val="00C365D5"/>
    <w:rsid w:val="00C419F2"/>
    <w:rsid w:val="00C4490B"/>
    <w:rsid w:val="00C54EA2"/>
    <w:rsid w:val="00C76515"/>
    <w:rsid w:val="00C85014"/>
    <w:rsid w:val="00C96615"/>
    <w:rsid w:val="00CA5150"/>
    <w:rsid w:val="00CB05B3"/>
    <w:rsid w:val="00CC3BDC"/>
    <w:rsid w:val="00CC3C3D"/>
    <w:rsid w:val="00CD26B1"/>
    <w:rsid w:val="00CD76D1"/>
    <w:rsid w:val="00CF1098"/>
    <w:rsid w:val="00CF2733"/>
    <w:rsid w:val="00D04E79"/>
    <w:rsid w:val="00D14E24"/>
    <w:rsid w:val="00D23268"/>
    <w:rsid w:val="00D64BAE"/>
    <w:rsid w:val="00D72D28"/>
    <w:rsid w:val="00D80C55"/>
    <w:rsid w:val="00D83EB1"/>
    <w:rsid w:val="00D90483"/>
    <w:rsid w:val="00D93D8E"/>
    <w:rsid w:val="00DB4339"/>
    <w:rsid w:val="00DC702F"/>
    <w:rsid w:val="00DE0577"/>
    <w:rsid w:val="00DE0C92"/>
    <w:rsid w:val="00DE6F9B"/>
    <w:rsid w:val="00DF69C7"/>
    <w:rsid w:val="00DF7EB6"/>
    <w:rsid w:val="00E14069"/>
    <w:rsid w:val="00E14E4C"/>
    <w:rsid w:val="00E25403"/>
    <w:rsid w:val="00E30E69"/>
    <w:rsid w:val="00E5294D"/>
    <w:rsid w:val="00E56CF9"/>
    <w:rsid w:val="00E6653A"/>
    <w:rsid w:val="00E740CA"/>
    <w:rsid w:val="00E7417B"/>
    <w:rsid w:val="00E819AA"/>
    <w:rsid w:val="00E82A3B"/>
    <w:rsid w:val="00E906F5"/>
    <w:rsid w:val="00EA11A5"/>
    <w:rsid w:val="00EA300A"/>
    <w:rsid w:val="00EB3154"/>
    <w:rsid w:val="00EC4249"/>
    <w:rsid w:val="00EF7055"/>
    <w:rsid w:val="00F00F61"/>
    <w:rsid w:val="00F03847"/>
    <w:rsid w:val="00F1106B"/>
    <w:rsid w:val="00F141A4"/>
    <w:rsid w:val="00F328A6"/>
    <w:rsid w:val="00F337C4"/>
    <w:rsid w:val="00F4430C"/>
    <w:rsid w:val="00F570AD"/>
    <w:rsid w:val="00F65AD0"/>
    <w:rsid w:val="00F73B3F"/>
    <w:rsid w:val="00F80FEC"/>
    <w:rsid w:val="00F8154D"/>
    <w:rsid w:val="00F906BC"/>
    <w:rsid w:val="00F90787"/>
    <w:rsid w:val="00FB3FF8"/>
    <w:rsid w:val="00FB4AF7"/>
    <w:rsid w:val="00FF2CE6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8628F"/>
  <w15:chartTrackingRefBased/>
  <w15:docId w15:val="{AE8678BE-AF76-0742-B7A1-314ED35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1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14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31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Filippo, Roberto</dc:creator>
  <cp:keywords/>
  <dc:description/>
  <cp:lastModifiedBy>de Filippo, Roberto</cp:lastModifiedBy>
  <cp:revision>2</cp:revision>
  <dcterms:created xsi:type="dcterms:W3CDTF">2024-07-23T09:22:00Z</dcterms:created>
  <dcterms:modified xsi:type="dcterms:W3CDTF">2024-07-23T09:22:00Z</dcterms:modified>
</cp:coreProperties>
</file>